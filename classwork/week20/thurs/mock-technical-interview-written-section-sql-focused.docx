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7F36B" w14:textId="77777777" w:rsidR="002B0627" w:rsidRDefault="002B0627" w:rsidP="002B0627">
      <w:pPr>
        <w:pStyle w:val="Heading1"/>
      </w:pPr>
      <w:r>
        <w:t>SOLUTION: Mock Technical Interview Written Section</w:t>
      </w:r>
    </w:p>
    <w:p w14:paraId="19119BFB" w14:textId="33140398" w:rsidR="00DC205C" w:rsidRDefault="000C3B7D" w:rsidP="000C3B7D">
      <w:pPr>
        <w:pStyle w:val="ListBullet"/>
        <w:numPr>
          <w:ilvl w:val="0"/>
          <w:numId w:val="0"/>
        </w:numPr>
        <w:ind w:left="432" w:hanging="432"/>
      </w:pPr>
      <w:bookmarkStart w:id="0" w:name="_GoBack"/>
      <w:bookmarkEnd w:id="0"/>
      <w:r>
        <w:t>You have 30 minutes. Please time yourself.</w:t>
      </w:r>
    </w:p>
    <w:p w14:paraId="77A0BBA6" w14:textId="77777777" w:rsidR="000C3B7D" w:rsidRDefault="000C3B7D" w:rsidP="000C3B7D">
      <w:pPr>
        <w:pStyle w:val="ListBullet"/>
        <w:numPr>
          <w:ilvl w:val="0"/>
          <w:numId w:val="0"/>
        </w:numPr>
        <w:ind w:left="432" w:hanging="432"/>
      </w:pPr>
    </w:p>
    <w:p w14:paraId="686B84FA" w14:textId="7BD3629A" w:rsidR="000F5651" w:rsidRPr="00B85919" w:rsidRDefault="000F5651" w:rsidP="00AA20BB">
      <w:pPr>
        <w:pStyle w:val="ListBullet"/>
        <w:numPr>
          <w:ilvl w:val="0"/>
          <w:numId w:val="0"/>
        </w:numPr>
        <w:ind w:left="432" w:hanging="432"/>
        <w:rPr>
          <w:b/>
        </w:rPr>
      </w:pPr>
      <w:r w:rsidRPr="00B85919">
        <w:rPr>
          <w:b/>
        </w:rPr>
        <w:t>Technical Questions:</w:t>
      </w:r>
    </w:p>
    <w:p w14:paraId="09B6A5DA" w14:textId="59AA8F4E" w:rsidR="000E385B" w:rsidRDefault="00497E9D" w:rsidP="00CB23D1">
      <w:pPr>
        <w:pStyle w:val="ListBullet"/>
        <w:numPr>
          <w:ilvl w:val="0"/>
          <w:numId w:val="17"/>
        </w:numPr>
      </w:pPr>
      <w:r>
        <w:t>You</w:t>
      </w:r>
      <w:r w:rsidR="00FA59D3">
        <w:t xml:space="preserve"> have a users table, how do you select all the rows from the users table</w:t>
      </w:r>
      <w:r>
        <w:t>?</w:t>
      </w:r>
      <w:r w:rsidR="000F5651">
        <w:t xml:space="preserve"> </w:t>
      </w:r>
      <w:r w:rsidR="000E385B" w:rsidRPr="00316E2B">
        <w:rPr>
          <w:b/>
          <w:bCs/>
        </w:rPr>
        <w:t xml:space="preserve">Note: the id is a primary key (autoincrements &amp; </w:t>
      </w:r>
      <w:r w:rsidR="00E8413A" w:rsidRPr="00316E2B">
        <w:rPr>
          <w:b/>
          <w:bCs/>
        </w:rPr>
        <w:t xml:space="preserve">is an </w:t>
      </w:r>
      <w:r w:rsidR="000E385B" w:rsidRPr="00316E2B">
        <w:rPr>
          <w:b/>
          <w:bCs/>
        </w:rPr>
        <w:t xml:space="preserve">integer, other fields are </w:t>
      </w:r>
      <w:r w:rsidR="00DF64F2">
        <w:rPr>
          <w:b/>
          <w:bCs/>
        </w:rPr>
        <w:t>strings</w:t>
      </w:r>
      <w:r w:rsidR="000E385B" w:rsidRPr="00316E2B">
        <w:rPr>
          <w:b/>
          <w:bCs/>
        </w:rPr>
        <w:t>)</w:t>
      </w:r>
    </w:p>
    <w:p w14:paraId="54ED541C" w14:textId="0D6EC47B" w:rsidR="00497E9D" w:rsidRDefault="00497E9D" w:rsidP="000E385B">
      <w:pPr>
        <w:pStyle w:val="ListBullet"/>
        <w:numPr>
          <w:ilvl w:val="0"/>
          <w:numId w:val="0"/>
        </w:numPr>
        <w:ind w:left="720"/>
      </w:pPr>
    </w:p>
    <w:p w14:paraId="3646D066" w14:textId="77777777" w:rsidR="008E4A12" w:rsidRDefault="008E4A12" w:rsidP="00497E9D">
      <w:pPr>
        <w:pStyle w:val="ListBullet"/>
        <w:numPr>
          <w:ilvl w:val="0"/>
          <w:numId w:val="0"/>
        </w:numPr>
        <w:ind w:left="720"/>
      </w:pPr>
    </w:p>
    <w:p w14:paraId="3B307AC1" w14:textId="4DE21AF3" w:rsidR="00352D6B" w:rsidRDefault="00352D6B" w:rsidP="00982243">
      <w:pPr>
        <w:pStyle w:val="ListBullet"/>
        <w:numPr>
          <w:ilvl w:val="0"/>
          <w:numId w:val="0"/>
        </w:numPr>
        <w:ind w:left="432" w:hanging="432"/>
      </w:pPr>
      <w:r>
        <w:tab/>
        <w:t>Users Table</w:t>
      </w:r>
    </w:p>
    <w:tbl>
      <w:tblPr>
        <w:tblStyle w:val="TableGrid"/>
        <w:tblW w:w="9017" w:type="dxa"/>
        <w:tblInd w:w="432" w:type="dxa"/>
        <w:tblLook w:val="04A0" w:firstRow="1" w:lastRow="0" w:firstColumn="1" w:lastColumn="0" w:noHBand="0" w:noVBand="1"/>
      </w:tblPr>
      <w:tblGrid>
        <w:gridCol w:w="1620"/>
        <w:gridCol w:w="1989"/>
        <w:gridCol w:w="3140"/>
        <w:gridCol w:w="2268"/>
      </w:tblGrid>
      <w:tr w:rsidR="00B665BE" w14:paraId="1B3268D3" w14:textId="77777777" w:rsidTr="00B665BE">
        <w:trPr>
          <w:trHeight w:val="557"/>
        </w:trPr>
        <w:tc>
          <w:tcPr>
            <w:tcW w:w="1826" w:type="dxa"/>
          </w:tcPr>
          <w:p w14:paraId="3F840A10" w14:textId="2E50DD17" w:rsidR="00352D6B" w:rsidRDefault="00352D6B" w:rsidP="00982243">
            <w:pPr>
              <w:pStyle w:val="ListBullet"/>
              <w:numPr>
                <w:ilvl w:val="0"/>
                <w:numId w:val="0"/>
              </w:numPr>
            </w:pPr>
            <w:r>
              <w:t>id</w:t>
            </w:r>
          </w:p>
        </w:tc>
        <w:tc>
          <w:tcPr>
            <w:tcW w:w="2086" w:type="dxa"/>
          </w:tcPr>
          <w:p w14:paraId="4782E087" w14:textId="4D0082C7" w:rsidR="00352D6B" w:rsidRDefault="00352D6B" w:rsidP="00982243">
            <w:pPr>
              <w:pStyle w:val="ListBullet"/>
              <w:numPr>
                <w:ilvl w:val="0"/>
                <w:numId w:val="0"/>
              </w:numPr>
            </w:pPr>
            <w:r>
              <w:t>username</w:t>
            </w:r>
          </w:p>
        </w:tc>
        <w:tc>
          <w:tcPr>
            <w:tcW w:w="2810" w:type="dxa"/>
          </w:tcPr>
          <w:p w14:paraId="02EC7749" w14:textId="3B8A258B" w:rsidR="00352D6B" w:rsidRDefault="00352D6B" w:rsidP="00982243">
            <w:pPr>
              <w:pStyle w:val="ListBullet"/>
              <w:numPr>
                <w:ilvl w:val="0"/>
                <w:numId w:val="0"/>
              </w:numPr>
            </w:pPr>
            <w:r>
              <w:t>email</w:t>
            </w:r>
          </w:p>
        </w:tc>
        <w:tc>
          <w:tcPr>
            <w:tcW w:w="2295" w:type="dxa"/>
          </w:tcPr>
          <w:p w14:paraId="44A8CFA3" w14:textId="01A9EF7E" w:rsidR="00352D6B" w:rsidRDefault="00352D6B" w:rsidP="00982243">
            <w:pPr>
              <w:pStyle w:val="ListBullet"/>
              <w:numPr>
                <w:ilvl w:val="0"/>
                <w:numId w:val="0"/>
              </w:numPr>
            </w:pPr>
            <w:r>
              <w:t>password_hash</w:t>
            </w:r>
          </w:p>
        </w:tc>
      </w:tr>
      <w:tr w:rsidR="00B665BE" w14:paraId="63CC398C" w14:textId="77777777" w:rsidTr="00B665BE">
        <w:trPr>
          <w:trHeight w:val="557"/>
        </w:trPr>
        <w:tc>
          <w:tcPr>
            <w:tcW w:w="1826" w:type="dxa"/>
          </w:tcPr>
          <w:p w14:paraId="77EC3181" w14:textId="27A5E695" w:rsidR="00352D6B" w:rsidRDefault="00352D6B" w:rsidP="00982243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2086" w:type="dxa"/>
          </w:tcPr>
          <w:p w14:paraId="3B340D50" w14:textId="12052B7C" w:rsidR="00352D6B" w:rsidRDefault="00352D6B" w:rsidP="00982243">
            <w:pPr>
              <w:pStyle w:val="ListBullet"/>
              <w:numPr>
                <w:ilvl w:val="0"/>
                <w:numId w:val="0"/>
              </w:numPr>
            </w:pPr>
            <w:r>
              <w:t>Sphen</w:t>
            </w:r>
          </w:p>
        </w:tc>
        <w:tc>
          <w:tcPr>
            <w:tcW w:w="2810" w:type="dxa"/>
          </w:tcPr>
          <w:p w14:paraId="56EF7BD2" w14:textId="69A3AC88" w:rsidR="00352D6B" w:rsidRDefault="004F37B4" w:rsidP="00982243">
            <w:pPr>
              <w:pStyle w:val="ListBullet"/>
              <w:numPr>
                <w:ilvl w:val="0"/>
                <w:numId w:val="0"/>
              </w:numPr>
            </w:pPr>
            <w:hyperlink r:id="rId7" w:history="1">
              <w:r w:rsidR="00352D6B" w:rsidRPr="00746027">
                <w:rPr>
                  <w:rStyle w:val="Hyperlink"/>
                </w:rPr>
                <w:t>sphen@sphen.sphen</w:t>
              </w:r>
            </w:hyperlink>
          </w:p>
        </w:tc>
        <w:tc>
          <w:tcPr>
            <w:tcW w:w="2295" w:type="dxa"/>
          </w:tcPr>
          <w:p w14:paraId="3C6E0540" w14:textId="471ECC13" w:rsidR="00352D6B" w:rsidRDefault="00352D6B" w:rsidP="00982243">
            <w:pPr>
              <w:pStyle w:val="ListBullet"/>
              <w:numPr>
                <w:ilvl w:val="0"/>
                <w:numId w:val="0"/>
              </w:numPr>
            </w:pPr>
            <w:r>
              <w:t>GHTY75X1425</w:t>
            </w:r>
          </w:p>
        </w:tc>
      </w:tr>
      <w:tr w:rsidR="00B665BE" w14:paraId="47163D0A" w14:textId="77777777" w:rsidTr="00B665BE">
        <w:trPr>
          <w:trHeight w:val="527"/>
        </w:trPr>
        <w:tc>
          <w:tcPr>
            <w:tcW w:w="1826" w:type="dxa"/>
          </w:tcPr>
          <w:p w14:paraId="2CC88CC6" w14:textId="2FD42996" w:rsidR="00352D6B" w:rsidRDefault="008B158E" w:rsidP="00982243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2086" w:type="dxa"/>
          </w:tcPr>
          <w:p w14:paraId="24CD4466" w14:textId="47E0918D" w:rsidR="00352D6B" w:rsidRDefault="00E760B8" w:rsidP="00982243">
            <w:pPr>
              <w:pStyle w:val="ListBullet"/>
              <w:numPr>
                <w:ilvl w:val="0"/>
                <w:numId w:val="0"/>
              </w:numPr>
            </w:pPr>
            <w:r>
              <w:t>Betty</w:t>
            </w:r>
          </w:p>
        </w:tc>
        <w:tc>
          <w:tcPr>
            <w:tcW w:w="2810" w:type="dxa"/>
          </w:tcPr>
          <w:p w14:paraId="71C5C6EE" w14:textId="5D3C6274" w:rsidR="00B665BE" w:rsidRDefault="004F37B4" w:rsidP="00E760B8">
            <w:pPr>
              <w:pStyle w:val="ListBullet"/>
              <w:numPr>
                <w:ilvl w:val="0"/>
                <w:numId w:val="0"/>
              </w:numPr>
            </w:pPr>
            <w:hyperlink r:id="rId8" w:history="1">
              <w:r w:rsidR="00E760B8">
                <w:rPr>
                  <w:rStyle w:val="Hyperlink"/>
                </w:rPr>
                <w:t>betty@betty.betty</w:t>
              </w:r>
            </w:hyperlink>
          </w:p>
        </w:tc>
        <w:tc>
          <w:tcPr>
            <w:tcW w:w="2295" w:type="dxa"/>
          </w:tcPr>
          <w:p w14:paraId="4B6D9C69" w14:textId="0387D99C" w:rsidR="00352D6B" w:rsidRDefault="00352D6B" w:rsidP="00982243">
            <w:pPr>
              <w:pStyle w:val="ListBullet"/>
              <w:numPr>
                <w:ilvl w:val="0"/>
                <w:numId w:val="0"/>
              </w:numPr>
            </w:pPr>
            <w:r>
              <w:t>YSTTOLA892J3</w:t>
            </w:r>
          </w:p>
        </w:tc>
      </w:tr>
      <w:tr w:rsidR="00385613" w14:paraId="0FD690DC" w14:textId="77777777" w:rsidTr="00B665BE">
        <w:trPr>
          <w:trHeight w:val="527"/>
        </w:trPr>
        <w:tc>
          <w:tcPr>
            <w:tcW w:w="1826" w:type="dxa"/>
          </w:tcPr>
          <w:p w14:paraId="68046BE7" w14:textId="77C529BD" w:rsidR="00385613" w:rsidRDefault="00385613" w:rsidP="00982243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2086" w:type="dxa"/>
          </w:tcPr>
          <w:p w14:paraId="0CAC5DF4" w14:textId="4C3821FB" w:rsidR="00385613" w:rsidRDefault="00385613" w:rsidP="00982243">
            <w:pPr>
              <w:pStyle w:val="ListBullet"/>
              <w:numPr>
                <w:ilvl w:val="0"/>
                <w:numId w:val="0"/>
              </w:numPr>
            </w:pPr>
            <w:r>
              <w:t>George</w:t>
            </w:r>
          </w:p>
        </w:tc>
        <w:tc>
          <w:tcPr>
            <w:tcW w:w="2810" w:type="dxa"/>
          </w:tcPr>
          <w:p w14:paraId="4B9D15BC" w14:textId="079A367D" w:rsidR="00385613" w:rsidRDefault="004F37B4" w:rsidP="00982243">
            <w:pPr>
              <w:pStyle w:val="ListBullet"/>
              <w:numPr>
                <w:ilvl w:val="0"/>
                <w:numId w:val="0"/>
              </w:numPr>
            </w:pPr>
            <w:hyperlink r:id="rId9" w:history="1">
              <w:r w:rsidR="00385613" w:rsidRPr="00746027">
                <w:rPr>
                  <w:rStyle w:val="Hyperlink"/>
                </w:rPr>
                <w:t>George@george.george</w:t>
              </w:r>
            </w:hyperlink>
          </w:p>
        </w:tc>
        <w:tc>
          <w:tcPr>
            <w:tcW w:w="2295" w:type="dxa"/>
          </w:tcPr>
          <w:p w14:paraId="64579AB2" w14:textId="6D3B93D7" w:rsidR="00385613" w:rsidRDefault="00385613" w:rsidP="00982243">
            <w:pPr>
              <w:pStyle w:val="ListBullet"/>
              <w:numPr>
                <w:ilvl w:val="0"/>
                <w:numId w:val="0"/>
              </w:numPr>
            </w:pPr>
            <w:r>
              <w:t>FGK235JKG125</w:t>
            </w:r>
          </w:p>
        </w:tc>
      </w:tr>
      <w:tr w:rsidR="00385613" w14:paraId="0EB95A2D" w14:textId="77777777" w:rsidTr="00B665BE">
        <w:trPr>
          <w:trHeight w:val="527"/>
        </w:trPr>
        <w:tc>
          <w:tcPr>
            <w:tcW w:w="1826" w:type="dxa"/>
          </w:tcPr>
          <w:p w14:paraId="19E93107" w14:textId="61DF3D1B" w:rsidR="00385613" w:rsidRDefault="00385613" w:rsidP="00982243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2086" w:type="dxa"/>
          </w:tcPr>
          <w:p w14:paraId="220A8F0B" w14:textId="21A3921F" w:rsidR="00385613" w:rsidRDefault="00385613" w:rsidP="00982243">
            <w:pPr>
              <w:pStyle w:val="ListBullet"/>
              <w:numPr>
                <w:ilvl w:val="0"/>
                <w:numId w:val="0"/>
              </w:numPr>
            </w:pPr>
            <w:r>
              <w:t>Janet</w:t>
            </w:r>
          </w:p>
        </w:tc>
        <w:tc>
          <w:tcPr>
            <w:tcW w:w="2810" w:type="dxa"/>
          </w:tcPr>
          <w:p w14:paraId="0A1E6700" w14:textId="1B298236" w:rsidR="00385613" w:rsidRDefault="00385613" w:rsidP="00982243">
            <w:pPr>
              <w:pStyle w:val="ListBullet"/>
              <w:numPr>
                <w:ilvl w:val="0"/>
                <w:numId w:val="0"/>
              </w:numPr>
            </w:pPr>
            <w:r>
              <w:t>Janet@janet.janet</w:t>
            </w:r>
          </w:p>
        </w:tc>
        <w:tc>
          <w:tcPr>
            <w:tcW w:w="2295" w:type="dxa"/>
          </w:tcPr>
          <w:p w14:paraId="4B6221D9" w14:textId="56CB170E" w:rsidR="00385613" w:rsidRDefault="00947940" w:rsidP="00982243">
            <w:pPr>
              <w:pStyle w:val="ListBullet"/>
              <w:numPr>
                <w:ilvl w:val="0"/>
                <w:numId w:val="0"/>
              </w:numPr>
            </w:pPr>
            <w:r>
              <w:t>GKWERGK124L</w:t>
            </w:r>
          </w:p>
        </w:tc>
      </w:tr>
    </w:tbl>
    <w:p w14:paraId="18813C12" w14:textId="77777777" w:rsidR="00352D6B" w:rsidRDefault="00352D6B" w:rsidP="00B665BE">
      <w:pPr>
        <w:pStyle w:val="ListBullet"/>
        <w:numPr>
          <w:ilvl w:val="0"/>
          <w:numId w:val="0"/>
        </w:numPr>
      </w:pPr>
    </w:p>
    <w:p w14:paraId="575FD824" w14:textId="77777777" w:rsidR="005A33E6" w:rsidRDefault="005A33E6" w:rsidP="002E03AA">
      <w:pPr>
        <w:pStyle w:val="ListBullet"/>
        <w:numPr>
          <w:ilvl w:val="0"/>
          <w:numId w:val="0"/>
        </w:numPr>
      </w:pPr>
    </w:p>
    <w:p w14:paraId="4714C05F" w14:textId="743759F2" w:rsidR="0034202A" w:rsidRDefault="0046508F" w:rsidP="00620521">
      <w:pPr>
        <w:pStyle w:val="ListBullet"/>
        <w:numPr>
          <w:ilvl w:val="0"/>
          <w:numId w:val="17"/>
        </w:numPr>
      </w:pPr>
      <w:r>
        <w:t>How would I select the second user from the table?</w:t>
      </w:r>
    </w:p>
    <w:p w14:paraId="619A6089" w14:textId="77777777" w:rsidR="0086290A" w:rsidRDefault="0086290A" w:rsidP="0086290A">
      <w:pPr>
        <w:pStyle w:val="ListBullet"/>
        <w:numPr>
          <w:ilvl w:val="0"/>
          <w:numId w:val="0"/>
        </w:numPr>
      </w:pPr>
    </w:p>
    <w:p w14:paraId="7AAF89A8" w14:textId="3CD9F004" w:rsidR="00D221A0" w:rsidRDefault="00D221A0" w:rsidP="00620521">
      <w:pPr>
        <w:pStyle w:val="ListBullet"/>
        <w:numPr>
          <w:ilvl w:val="0"/>
          <w:numId w:val="17"/>
        </w:numPr>
      </w:pPr>
      <w:r>
        <w:t xml:space="preserve">You have a users table. And a meal belongs to user. What would the meals table look like? </w:t>
      </w:r>
      <w:r w:rsidR="00C41BD6">
        <w:t>(hint: Create a table that will track meals with the user who owns it)</w:t>
      </w:r>
    </w:p>
    <w:p w14:paraId="00655CE9" w14:textId="77777777" w:rsidR="007C6DE0" w:rsidRDefault="007C6DE0" w:rsidP="00575427">
      <w:pPr>
        <w:pStyle w:val="ListBullet"/>
        <w:numPr>
          <w:ilvl w:val="0"/>
          <w:numId w:val="0"/>
        </w:numPr>
        <w:ind w:left="432"/>
        <w:rPr>
          <w:b/>
        </w:rPr>
      </w:pPr>
    </w:p>
    <w:p w14:paraId="4388729D" w14:textId="77777777" w:rsidR="002B12A4" w:rsidRPr="00575427" w:rsidRDefault="00176CD6" w:rsidP="00575427">
      <w:pPr>
        <w:pStyle w:val="ListBullet"/>
        <w:numPr>
          <w:ilvl w:val="0"/>
          <w:numId w:val="0"/>
        </w:numPr>
        <w:ind w:left="432"/>
        <w:rPr>
          <w:b/>
        </w:rPr>
      </w:pPr>
      <w:r w:rsidRPr="00575427">
        <w:rPr>
          <w:b/>
        </w:rPr>
        <w:t>Meals</w:t>
      </w:r>
      <w:r w:rsidR="00DE1B12" w:rsidRPr="00575427">
        <w:rPr>
          <w:b/>
        </w:rPr>
        <w:t xml:space="preserve"> table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2229"/>
        <w:gridCol w:w="2229"/>
        <w:gridCol w:w="2230"/>
      </w:tblGrid>
      <w:tr w:rsidR="002B12A4" w14:paraId="0D2A2FC7" w14:textId="77777777" w:rsidTr="002B12A4">
        <w:tc>
          <w:tcPr>
            <w:tcW w:w="2229" w:type="dxa"/>
          </w:tcPr>
          <w:p w14:paraId="1BB247F3" w14:textId="5B99F506" w:rsidR="002B12A4" w:rsidRDefault="002B12A4" w:rsidP="003C114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29" w:type="dxa"/>
          </w:tcPr>
          <w:p w14:paraId="217EE8E8" w14:textId="5CA49396" w:rsidR="002B12A4" w:rsidRDefault="002B12A4" w:rsidP="003C114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30" w:type="dxa"/>
          </w:tcPr>
          <w:p w14:paraId="1CB9C587" w14:textId="23DA12E0" w:rsidR="002B12A4" w:rsidRDefault="002B12A4" w:rsidP="003C114F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2B12A4" w14:paraId="0E10C967" w14:textId="77777777" w:rsidTr="002B12A4">
        <w:tc>
          <w:tcPr>
            <w:tcW w:w="2229" w:type="dxa"/>
          </w:tcPr>
          <w:p w14:paraId="2677AA01" w14:textId="77777777" w:rsidR="002B12A4" w:rsidRDefault="002B12A4" w:rsidP="003C114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29" w:type="dxa"/>
          </w:tcPr>
          <w:p w14:paraId="57C1B17E" w14:textId="77777777" w:rsidR="002B12A4" w:rsidRDefault="002B12A4" w:rsidP="003C114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30" w:type="dxa"/>
          </w:tcPr>
          <w:p w14:paraId="3CC31367" w14:textId="77777777" w:rsidR="002B12A4" w:rsidRDefault="002B12A4" w:rsidP="003C114F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2B12A4" w14:paraId="31E99A36" w14:textId="77777777" w:rsidTr="002B12A4">
        <w:tc>
          <w:tcPr>
            <w:tcW w:w="2229" w:type="dxa"/>
          </w:tcPr>
          <w:p w14:paraId="350B2BDE" w14:textId="77777777" w:rsidR="002B12A4" w:rsidRDefault="002B12A4" w:rsidP="003C114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29" w:type="dxa"/>
          </w:tcPr>
          <w:p w14:paraId="089EA703" w14:textId="77777777" w:rsidR="002B12A4" w:rsidRDefault="002B12A4" w:rsidP="003C114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30" w:type="dxa"/>
          </w:tcPr>
          <w:p w14:paraId="4979DCE1" w14:textId="77777777" w:rsidR="002B12A4" w:rsidRDefault="002B12A4" w:rsidP="003C114F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2B12A4" w14:paraId="40591CB0" w14:textId="77777777" w:rsidTr="002B12A4">
        <w:tc>
          <w:tcPr>
            <w:tcW w:w="2229" w:type="dxa"/>
          </w:tcPr>
          <w:p w14:paraId="69CDEA0C" w14:textId="77777777" w:rsidR="002B12A4" w:rsidRDefault="002B12A4" w:rsidP="003C114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29" w:type="dxa"/>
          </w:tcPr>
          <w:p w14:paraId="1B98C5CC" w14:textId="77777777" w:rsidR="002B12A4" w:rsidRDefault="002B12A4" w:rsidP="003C114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30" w:type="dxa"/>
          </w:tcPr>
          <w:p w14:paraId="4EE8EB1D" w14:textId="77777777" w:rsidR="002B12A4" w:rsidRDefault="002B12A4" w:rsidP="003C114F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10D822E3" w14:textId="77777777" w:rsidR="00B73484" w:rsidRDefault="00B73484" w:rsidP="0087755D">
      <w:pPr>
        <w:pStyle w:val="ListBullet"/>
        <w:numPr>
          <w:ilvl w:val="0"/>
          <w:numId w:val="0"/>
        </w:numPr>
      </w:pPr>
    </w:p>
    <w:p w14:paraId="3F7DB68A" w14:textId="554D5DB1" w:rsidR="00176CD6" w:rsidRDefault="00E055AE" w:rsidP="00620521">
      <w:pPr>
        <w:pStyle w:val="ListBullet"/>
        <w:numPr>
          <w:ilvl w:val="0"/>
          <w:numId w:val="17"/>
        </w:numPr>
      </w:pPr>
      <w:r>
        <w:t>Write the syntax to create a meals table</w:t>
      </w:r>
      <w:r w:rsidR="002A706D">
        <w:t xml:space="preserve"> that you described above:</w:t>
      </w:r>
    </w:p>
    <w:p w14:paraId="5CF6266B" w14:textId="77777777" w:rsidR="0043004E" w:rsidRDefault="0043004E" w:rsidP="00C16AD5">
      <w:pPr>
        <w:pStyle w:val="ListBullet"/>
        <w:numPr>
          <w:ilvl w:val="0"/>
          <w:numId w:val="0"/>
        </w:numPr>
        <w:ind w:left="792" w:hanging="432"/>
      </w:pPr>
    </w:p>
    <w:p w14:paraId="6964C01A" w14:textId="77777777" w:rsidR="00FD5AAA" w:rsidRDefault="00FD5AAA" w:rsidP="00C16AD5">
      <w:pPr>
        <w:pStyle w:val="ListBullet"/>
        <w:numPr>
          <w:ilvl w:val="0"/>
          <w:numId w:val="0"/>
        </w:numPr>
        <w:ind w:left="792" w:hanging="432"/>
      </w:pPr>
    </w:p>
    <w:p w14:paraId="592A94CA" w14:textId="77777777" w:rsidR="00FD5AAA" w:rsidRDefault="00FD5AAA" w:rsidP="00C16AD5">
      <w:pPr>
        <w:pStyle w:val="ListBullet"/>
        <w:numPr>
          <w:ilvl w:val="0"/>
          <w:numId w:val="0"/>
        </w:numPr>
        <w:ind w:left="792" w:hanging="432"/>
      </w:pPr>
    </w:p>
    <w:p w14:paraId="4F2BAA38" w14:textId="77777777" w:rsidR="00FD5AAA" w:rsidRDefault="00FD5AAA" w:rsidP="00C16AD5">
      <w:pPr>
        <w:pStyle w:val="ListBullet"/>
        <w:numPr>
          <w:ilvl w:val="0"/>
          <w:numId w:val="0"/>
        </w:numPr>
        <w:ind w:left="792" w:hanging="432"/>
      </w:pPr>
    </w:p>
    <w:p w14:paraId="403D7972" w14:textId="77777777" w:rsidR="001151F4" w:rsidRDefault="001151F4" w:rsidP="00C16AD5">
      <w:pPr>
        <w:pStyle w:val="ListBullet"/>
        <w:numPr>
          <w:ilvl w:val="0"/>
          <w:numId w:val="0"/>
        </w:numPr>
        <w:ind w:left="792" w:hanging="432"/>
      </w:pPr>
    </w:p>
    <w:p w14:paraId="318A7ADD" w14:textId="4B071BC0" w:rsidR="00BD077B" w:rsidRDefault="00BD077B" w:rsidP="00620521">
      <w:pPr>
        <w:pStyle w:val="ListBullet"/>
        <w:numPr>
          <w:ilvl w:val="0"/>
          <w:numId w:val="17"/>
        </w:numPr>
      </w:pPr>
      <w:r>
        <w:t>Insert a meal into the meals table for the user with an id of 1</w:t>
      </w:r>
      <w:r w:rsidR="00A4148E">
        <w:t>.</w:t>
      </w:r>
    </w:p>
    <w:p w14:paraId="6D3F5328" w14:textId="77777777" w:rsidR="001606D7" w:rsidRDefault="001606D7" w:rsidP="005A0407">
      <w:pPr>
        <w:pStyle w:val="ListBullet"/>
        <w:numPr>
          <w:ilvl w:val="0"/>
          <w:numId w:val="0"/>
        </w:numPr>
        <w:ind w:left="720"/>
      </w:pPr>
    </w:p>
    <w:p w14:paraId="3D9318D0" w14:textId="77777777" w:rsidR="00FD5AAA" w:rsidRDefault="00FD5AAA" w:rsidP="00D973BF">
      <w:pPr>
        <w:pStyle w:val="ListBullet"/>
        <w:numPr>
          <w:ilvl w:val="0"/>
          <w:numId w:val="0"/>
        </w:numPr>
      </w:pPr>
    </w:p>
    <w:p w14:paraId="579F7302" w14:textId="625B27F5" w:rsidR="00193BAA" w:rsidRDefault="00193BAA" w:rsidP="00620521">
      <w:pPr>
        <w:pStyle w:val="ListBullet"/>
        <w:numPr>
          <w:ilvl w:val="0"/>
          <w:numId w:val="17"/>
        </w:numPr>
      </w:pPr>
      <w:r>
        <w:t xml:space="preserve">In the users table, update the user with an id of 3 to a username of </w:t>
      </w:r>
      <w:r w:rsidR="00DB2081">
        <w:t>“</w:t>
      </w:r>
      <w:r w:rsidR="00943DE1">
        <w:t>shamoontastic</w:t>
      </w:r>
      <w:r w:rsidR="00DB2081">
        <w:t>”</w:t>
      </w:r>
      <w:r w:rsidR="00742345">
        <w:t>.</w:t>
      </w:r>
    </w:p>
    <w:p w14:paraId="56FA8775" w14:textId="77777777" w:rsidR="003C1B5C" w:rsidRDefault="003C1B5C" w:rsidP="00176CD6">
      <w:pPr>
        <w:pStyle w:val="ListBullet"/>
        <w:numPr>
          <w:ilvl w:val="0"/>
          <w:numId w:val="0"/>
        </w:numPr>
        <w:ind w:left="432" w:hanging="432"/>
      </w:pPr>
    </w:p>
    <w:p w14:paraId="39CAEDBD" w14:textId="77777777" w:rsidR="00874368" w:rsidRDefault="00874368" w:rsidP="00176CD6">
      <w:pPr>
        <w:pStyle w:val="ListBullet"/>
        <w:numPr>
          <w:ilvl w:val="0"/>
          <w:numId w:val="0"/>
        </w:numPr>
        <w:ind w:left="432" w:hanging="432"/>
      </w:pPr>
    </w:p>
    <w:p w14:paraId="6A9CB42C" w14:textId="7AA206D6" w:rsidR="00A850C4" w:rsidRDefault="00A850C4" w:rsidP="00620521">
      <w:pPr>
        <w:pStyle w:val="ListBullet"/>
        <w:numPr>
          <w:ilvl w:val="0"/>
          <w:numId w:val="17"/>
        </w:numPr>
      </w:pPr>
      <w:r>
        <w:t xml:space="preserve">What is the </w:t>
      </w:r>
      <w:r w:rsidR="004D17C5">
        <w:t>SQL query</w:t>
      </w:r>
      <w:r>
        <w:t xml:space="preserve"> to </w:t>
      </w:r>
      <w:r w:rsidR="004D17C5">
        <w:t>delete</w:t>
      </w:r>
      <w:r>
        <w:t xml:space="preserve"> a user with an id of 4</w:t>
      </w:r>
      <w:r w:rsidR="00FA3CCD">
        <w:t>?</w:t>
      </w:r>
    </w:p>
    <w:p w14:paraId="754D29C1" w14:textId="77777777" w:rsidR="003C1B5C" w:rsidRDefault="003C1B5C" w:rsidP="006E06AC">
      <w:pPr>
        <w:pStyle w:val="ListBullet"/>
        <w:numPr>
          <w:ilvl w:val="0"/>
          <w:numId w:val="0"/>
        </w:numPr>
      </w:pPr>
    </w:p>
    <w:p w14:paraId="2E7F0879" w14:textId="0A94D9D2" w:rsidR="00C80DEF" w:rsidRDefault="00C80DEF" w:rsidP="001169E7">
      <w:pPr>
        <w:pStyle w:val="ListBullet"/>
        <w:numPr>
          <w:ilvl w:val="0"/>
          <w:numId w:val="17"/>
        </w:numPr>
      </w:pPr>
      <w:r>
        <w:t>How would you show all the columns of all the meals and all the columns for the user that owns each meal in one query?</w:t>
      </w:r>
    </w:p>
    <w:p w14:paraId="2C47B9A4" w14:textId="77777777" w:rsidR="003C1B5C" w:rsidRDefault="003C1B5C" w:rsidP="00D973BF">
      <w:pPr>
        <w:pStyle w:val="ListBullet"/>
        <w:numPr>
          <w:ilvl w:val="0"/>
          <w:numId w:val="0"/>
        </w:numPr>
      </w:pPr>
    </w:p>
    <w:p w14:paraId="4147DCE5" w14:textId="77777777" w:rsidR="003C1B5C" w:rsidRDefault="003C1B5C" w:rsidP="00D973BF">
      <w:pPr>
        <w:pStyle w:val="ListBullet"/>
        <w:numPr>
          <w:ilvl w:val="0"/>
          <w:numId w:val="0"/>
        </w:numPr>
      </w:pPr>
    </w:p>
    <w:p w14:paraId="2BE600AD" w14:textId="5AE2C38A" w:rsidR="004F4EA2" w:rsidRDefault="00497416" w:rsidP="00620521">
      <w:pPr>
        <w:pStyle w:val="ListBullet"/>
        <w:numPr>
          <w:ilvl w:val="0"/>
          <w:numId w:val="17"/>
        </w:numPr>
      </w:pPr>
      <w:r>
        <w:t>C</w:t>
      </w:r>
      <w:r w:rsidR="00942135">
        <w:t xml:space="preserve">SS: Draw the box model and label the </w:t>
      </w:r>
      <w:r w:rsidR="00AF176B">
        <w:t>key components</w:t>
      </w:r>
      <w:r w:rsidR="00FA3CCD">
        <w:t>.</w:t>
      </w:r>
      <w:r w:rsidR="000C04C3">
        <w:t xml:space="preserve"> </w:t>
      </w:r>
    </w:p>
    <w:p w14:paraId="7F3CDF59" w14:textId="77777777" w:rsidR="004F4EA2" w:rsidRDefault="004F4EA2" w:rsidP="004F4EA2">
      <w:pPr>
        <w:pStyle w:val="ListBullet"/>
        <w:numPr>
          <w:ilvl w:val="0"/>
          <w:numId w:val="0"/>
        </w:numPr>
        <w:ind w:left="432" w:hanging="432"/>
      </w:pPr>
    </w:p>
    <w:p w14:paraId="345C5383" w14:textId="77777777" w:rsidR="002E03AA" w:rsidRDefault="002E03AA" w:rsidP="0008158F">
      <w:pPr>
        <w:pStyle w:val="ListBullet"/>
        <w:numPr>
          <w:ilvl w:val="0"/>
          <w:numId w:val="0"/>
        </w:numPr>
      </w:pPr>
    </w:p>
    <w:p w14:paraId="54FC989D" w14:textId="77777777" w:rsidR="002E03AA" w:rsidRDefault="002E03AA" w:rsidP="0008158F">
      <w:pPr>
        <w:pStyle w:val="ListBullet"/>
        <w:numPr>
          <w:ilvl w:val="0"/>
          <w:numId w:val="0"/>
        </w:numPr>
      </w:pPr>
    </w:p>
    <w:p w14:paraId="5B1B6024" w14:textId="2185FE12" w:rsidR="002256B3" w:rsidRDefault="00113B81" w:rsidP="001169E7">
      <w:pPr>
        <w:pStyle w:val="ListBullet"/>
        <w:numPr>
          <w:ilvl w:val="0"/>
          <w:numId w:val="17"/>
        </w:numPr>
      </w:pPr>
      <w:r>
        <w:t>Given the following code, please draw out what you think the layout would look like:</w:t>
      </w:r>
      <w:r w:rsidR="0008158F" w:rsidRPr="0008158F">
        <w:rPr>
          <w:noProof/>
          <w:lang w:eastAsia="en-US"/>
        </w:rPr>
        <w:t xml:space="preserve"> </w:t>
      </w:r>
      <w:r w:rsidR="0008158F">
        <w:rPr>
          <w:noProof/>
          <w:lang w:eastAsia="en-US"/>
        </w:rPr>
        <w:drawing>
          <wp:inline distT="0" distB="0" distL="0" distR="0" wp14:anchorId="5B3CD4CC" wp14:editId="47BC75F1">
            <wp:extent cx="5932170" cy="4653915"/>
            <wp:effectExtent l="0" t="0" r="11430" b="0"/>
            <wp:docPr id="4" name="Picture 4" descr="../Screen%20Shot%202016-05-25%20at%204.38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6-05-25%20at%204.38.15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4E2B7" w14:textId="12F81E7B" w:rsidR="004F3196" w:rsidRDefault="0008158F" w:rsidP="004F3196">
      <w:pPr>
        <w:pStyle w:val="ListBullet"/>
        <w:numPr>
          <w:ilvl w:val="0"/>
          <w:numId w:val="0"/>
        </w:numPr>
        <w:ind w:left="720"/>
      </w:pPr>
      <w:r>
        <w:rPr>
          <w:noProof/>
          <w:lang w:eastAsia="en-US"/>
        </w:rPr>
        <w:lastRenderedPageBreak/>
        <w:drawing>
          <wp:inline distT="0" distB="0" distL="0" distR="0" wp14:anchorId="7BD89312" wp14:editId="3E8F1A7E">
            <wp:extent cx="4853305" cy="8452485"/>
            <wp:effectExtent l="0" t="0" r="0" b="5715"/>
            <wp:docPr id="5" name="Picture 5" descr="../Screen%20Shot%202016-05-25%20at%204.36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6-05-25%20at%204.36.47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845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360D" w14:textId="7068A0EA" w:rsidR="00113B81" w:rsidRDefault="00113B81" w:rsidP="00113B81">
      <w:pPr>
        <w:pStyle w:val="ListBullet"/>
        <w:numPr>
          <w:ilvl w:val="0"/>
          <w:numId w:val="0"/>
        </w:numPr>
        <w:ind w:left="720"/>
      </w:pPr>
    </w:p>
    <w:p w14:paraId="4D21157F" w14:textId="1AB9B36E" w:rsidR="004F3196" w:rsidRPr="0008158F" w:rsidRDefault="0008158F" w:rsidP="006B5D71">
      <w:pPr>
        <w:pStyle w:val="ListBullet"/>
        <w:numPr>
          <w:ilvl w:val="0"/>
          <w:numId w:val="20"/>
        </w:numPr>
        <w:rPr>
          <w:b/>
        </w:rPr>
      </w:pPr>
      <w:r>
        <w:rPr>
          <w:b/>
        </w:rPr>
        <w:t xml:space="preserve">Draw </w:t>
      </w:r>
      <w:r w:rsidRPr="0008158F">
        <w:rPr>
          <w:b/>
        </w:rPr>
        <w:t>Resulting Layout</w:t>
      </w:r>
      <w:r>
        <w:rPr>
          <w:b/>
        </w:rPr>
        <w:t xml:space="preserve"> here</w:t>
      </w:r>
      <w:r w:rsidRPr="0008158F">
        <w:rPr>
          <w:b/>
        </w:rPr>
        <w:t>:</w:t>
      </w:r>
    </w:p>
    <w:p w14:paraId="09427E1C" w14:textId="75EB04A0" w:rsidR="004F3196" w:rsidRDefault="004F3196" w:rsidP="00113B81">
      <w:pPr>
        <w:pStyle w:val="ListBullet"/>
        <w:numPr>
          <w:ilvl w:val="0"/>
          <w:numId w:val="0"/>
        </w:numPr>
        <w:ind w:left="720"/>
      </w:pPr>
    </w:p>
    <w:p w14:paraId="1D74F4E7" w14:textId="77777777" w:rsidR="004F3196" w:rsidRDefault="004F3196" w:rsidP="00113B81">
      <w:pPr>
        <w:pStyle w:val="ListBullet"/>
        <w:numPr>
          <w:ilvl w:val="0"/>
          <w:numId w:val="0"/>
        </w:numPr>
        <w:ind w:left="720"/>
      </w:pPr>
    </w:p>
    <w:p w14:paraId="3842B9C4" w14:textId="6DC4E2B5" w:rsidR="00094BB8" w:rsidRDefault="00094BB8" w:rsidP="002256B3">
      <w:pPr>
        <w:pStyle w:val="ListBullet"/>
        <w:numPr>
          <w:ilvl w:val="0"/>
          <w:numId w:val="0"/>
        </w:numPr>
        <w:ind w:left="720"/>
      </w:pPr>
    </w:p>
    <w:p w14:paraId="180479EE" w14:textId="77777777" w:rsidR="003C1B5C" w:rsidRDefault="003C1B5C" w:rsidP="00094BB8">
      <w:pPr>
        <w:pStyle w:val="ListBullet"/>
        <w:numPr>
          <w:ilvl w:val="0"/>
          <w:numId w:val="0"/>
        </w:numPr>
      </w:pPr>
    </w:p>
    <w:p w14:paraId="44511727" w14:textId="77777777" w:rsidR="00530C15" w:rsidRDefault="00530C15" w:rsidP="00094BB8">
      <w:pPr>
        <w:pStyle w:val="ListBullet"/>
        <w:numPr>
          <w:ilvl w:val="0"/>
          <w:numId w:val="0"/>
        </w:numPr>
      </w:pPr>
    </w:p>
    <w:p w14:paraId="21020366" w14:textId="77777777" w:rsidR="00113B81" w:rsidRDefault="00113B81" w:rsidP="00094BB8">
      <w:pPr>
        <w:pStyle w:val="ListBullet"/>
        <w:numPr>
          <w:ilvl w:val="0"/>
          <w:numId w:val="0"/>
        </w:numPr>
      </w:pPr>
    </w:p>
    <w:p w14:paraId="65492DAE" w14:textId="77777777" w:rsidR="00113B81" w:rsidRDefault="00113B81" w:rsidP="00094BB8">
      <w:pPr>
        <w:pStyle w:val="ListBullet"/>
        <w:numPr>
          <w:ilvl w:val="0"/>
          <w:numId w:val="0"/>
        </w:numPr>
      </w:pPr>
    </w:p>
    <w:p w14:paraId="436A4CF2" w14:textId="77777777" w:rsidR="00113B81" w:rsidRDefault="00113B81" w:rsidP="00094BB8">
      <w:pPr>
        <w:pStyle w:val="ListBullet"/>
        <w:numPr>
          <w:ilvl w:val="0"/>
          <w:numId w:val="0"/>
        </w:numPr>
      </w:pPr>
    </w:p>
    <w:p w14:paraId="6016A67F" w14:textId="77777777" w:rsidR="00113B81" w:rsidRDefault="00113B81" w:rsidP="00094BB8">
      <w:pPr>
        <w:pStyle w:val="ListBullet"/>
        <w:numPr>
          <w:ilvl w:val="0"/>
          <w:numId w:val="0"/>
        </w:numPr>
      </w:pPr>
    </w:p>
    <w:p w14:paraId="18392824" w14:textId="77777777" w:rsidR="00611824" w:rsidRDefault="00611824" w:rsidP="00094BB8">
      <w:pPr>
        <w:pStyle w:val="ListBullet"/>
        <w:numPr>
          <w:ilvl w:val="0"/>
          <w:numId w:val="0"/>
        </w:numPr>
      </w:pPr>
    </w:p>
    <w:p w14:paraId="63C5A220" w14:textId="77777777" w:rsidR="00611824" w:rsidRDefault="00611824" w:rsidP="00094BB8">
      <w:pPr>
        <w:pStyle w:val="ListBullet"/>
        <w:numPr>
          <w:ilvl w:val="0"/>
          <w:numId w:val="0"/>
        </w:numPr>
      </w:pPr>
    </w:p>
    <w:p w14:paraId="5FFE3405" w14:textId="77777777" w:rsidR="00113B81" w:rsidRDefault="00113B81" w:rsidP="00094BB8">
      <w:pPr>
        <w:pStyle w:val="ListBullet"/>
        <w:numPr>
          <w:ilvl w:val="0"/>
          <w:numId w:val="0"/>
        </w:numPr>
      </w:pPr>
    </w:p>
    <w:p w14:paraId="5CE459BB" w14:textId="77777777" w:rsidR="00113B81" w:rsidRDefault="00113B81" w:rsidP="00094BB8">
      <w:pPr>
        <w:pStyle w:val="ListBullet"/>
        <w:numPr>
          <w:ilvl w:val="0"/>
          <w:numId w:val="0"/>
        </w:numPr>
      </w:pPr>
    </w:p>
    <w:p w14:paraId="3E3979CB" w14:textId="77777777" w:rsidR="008847BF" w:rsidRDefault="008847BF" w:rsidP="00094BB8">
      <w:pPr>
        <w:pStyle w:val="ListBullet"/>
        <w:numPr>
          <w:ilvl w:val="0"/>
          <w:numId w:val="0"/>
        </w:numPr>
      </w:pPr>
    </w:p>
    <w:p w14:paraId="3E023F75" w14:textId="77777777" w:rsidR="008847BF" w:rsidRDefault="008847BF" w:rsidP="00094BB8">
      <w:pPr>
        <w:pStyle w:val="ListBullet"/>
        <w:numPr>
          <w:ilvl w:val="0"/>
          <w:numId w:val="0"/>
        </w:numPr>
      </w:pPr>
    </w:p>
    <w:p w14:paraId="774935C1" w14:textId="77777777" w:rsidR="008847BF" w:rsidRDefault="008847BF" w:rsidP="00094BB8">
      <w:pPr>
        <w:pStyle w:val="ListBullet"/>
        <w:numPr>
          <w:ilvl w:val="0"/>
          <w:numId w:val="0"/>
        </w:numPr>
      </w:pPr>
    </w:p>
    <w:p w14:paraId="4EA02D8A" w14:textId="77777777" w:rsidR="008847BF" w:rsidRDefault="008847BF" w:rsidP="00094BB8">
      <w:pPr>
        <w:pStyle w:val="ListBullet"/>
        <w:numPr>
          <w:ilvl w:val="0"/>
          <w:numId w:val="0"/>
        </w:numPr>
      </w:pPr>
    </w:p>
    <w:p w14:paraId="71FFEDDB" w14:textId="77777777" w:rsidR="008847BF" w:rsidRDefault="008847BF" w:rsidP="00094BB8">
      <w:pPr>
        <w:pStyle w:val="ListBullet"/>
        <w:numPr>
          <w:ilvl w:val="0"/>
          <w:numId w:val="0"/>
        </w:numPr>
      </w:pPr>
    </w:p>
    <w:p w14:paraId="0254EBE4" w14:textId="77777777" w:rsidR="008847BF" w:rsidRDefault="008847BF" w:rsidP="00094BB8">
      <w:pPr>
        <w:pStyle w:val="ListBullet"/>
        <w:numPr>
          <w:ilvl w:val="0"/>
          <w:numId w:val="0"/>
        </w:numPr>
      </w:pPr>
    </w:p>
    <w:p w14:paraId="0EEA2ABA" w14:textId="77777777" w:rsidR="008847BF" w:rsidRDefault="008847BF" w:rsidP="00094BB8">
      <w:pPr>
        <w:pStyle w:val="ListBullet"/>
        <w:numPr>
          <w:ilvl w:val="0"/>
          <w:numId w:val="0"/>
        </w:numPr>
      </w:pPr>
    </w:p>
    <w:p w14:paraId="4875CB15" w14:textId="77777777" w:rsidR="008847BF" w:rsidRDefault="008847BF" w:rsidP="00094BB8">
      <w:pPr>
        <w:pStyle w:val="ListBullet"/>
        <w:numPr>
          <w:ilvl w:val="0"/>
          <w:numId w:val="0"/>
        </w:numPr>
      </w:pPr>
    </w:p>
    <w:p w14:paraId="69FCC73B" w14:textId="77777777" w:rsidR="008847BF" w:rsidRDefault="008847BF" w:rsidP="00094BB8">
      <w:pPr>
        <w:pStyle w:val="ListBullet"/>
        <w:numPr>
          <w:ilvl w:val="0"/>
          <w:numId w:val="0"/>
        </w:numPr>
      </w:pPr>
    </w:p>
    <w:p w14:paraId="21742423" w14:textId="77777777" w:rsidR="008847BF" w:rsidRDefault="008847BF" w:rsidP="00094BB8">
      <w:pPr>
        <w:pStyle w:val="ListBullet"/>
        <w:numPr>
          <w:ilvl w:val="0"/>
          <w:numId w:val="0"/>
        </w:numPr>
      </w:pPr>
    </w:p>
    <w:p w14:paraId="7F9B164C" w14:textId="77777777" w:rsidR="008847BF" w:rsidRDefault="008847BF" w:rsidP="00094BB8">
      <w:pPr>
        <w:pStyle w:val="ListBullet"/>
        <w:numPr>
          <w:ilvl w:val="0"/>
          <w:numId w:val="0"/>
        </w:numPr>
      </w:pPr>
    </w:p>
    <w:p w14:paraId="6AAE3B13" w14:textId="55FA46A4" w:rsidR="007B29D7" w:rsidRDefault="007B29D7" w:rsidP="00C54D26">
      <w:pPr>
        <w:pStyle w:val="ListBullet"/>
        <w:numPr>
          <w:ilvl w:val="0"/>
          <w:numId w:val="20"/>
        </w:numPr>
      </w:pPr>
    </w:p>
    <w:p w14:paraId="480C231A" w14:textId="4F938DA8" w:rsidR="007B29D7" w:rsidRDefault="007B29D7" w:rsidP="007B29D7">
      <w:pPr>
        <w:pStyle w:val="ListBullet"/>
        <w:numPr>
          <w:ilvl w:val="0"/>
          <w:numId w:val="0"/>
        </w:numPr>
        <w:ind w:left="720"/>
      </w:pPr>
      <w:r>
        <w:rPr>
          <w:noProof/>
          <w:lang w:eastAsia="en-US"/>
        </w:rPr>
        <w:drawing>
          <wp:inline distT="0" distB="0" distL="0" distR="0" wp14:anchorId="7B94703D" wp14:editId="0A35DE08">
            <wp:extent cx="5524500" cy="4737100"/>
            <wp:effectExtent l="0" t="0" r="12700" b="12700"/>
            <wp:docPr id="1" name="Picture 1" descr="../Screen%20Shot%202016-05-25%20at%203.49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05-25%20at%203.49.56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EFE0" w14:textId="77777777" w:rsidR="00EA7B94" w:rsidRDefault="00EA7B94" w:rsidP="00EA7B94">
      <w:pPr>
        <w:pStyle w:val="ListBullet"/>
        <w:numPr>
          <w:ilvl w:val="0"/>
          <w:numId w:val="0"/>
        </w:numPr>
      </w:pPr>
    </w:p>
    <w:p w14:paraId="62AAD3E5" w14:textId="77777777" w:rsidR="00EA7B94" w:rsidRDefault="00EA7B94" w:rsidP="00EA7B94">
      <w:pPr>
        <w:pStyle w:val="ListBullet"/>
        <w:numPr>
          <w:ilvl w:val="0"/>
          <w:numId w:val="0"/>
        </w:numPr>
      </w:pPr>
    </w:p>
    <w:p w14:paraId="6F291170" w14:textId="1D0B2B0F" w:rsidR="0014409D" w:rsidRDefault="00AA533E" w:rsidP="00FA2B62">
      <w:pPr>
        <w:pStyle w:val="ListBullet"/>
        <w:numPr>
          <w:ilvl w:val="0"/>
          <w:numId w:val="20"/>
        </w:numPr>
      </w:pPr>
      <w:r>
        <w:t xml:space="preserve"> </w:t>
      </w:r>
      <w:r w:rsidR="001400B8">
        <w:t>With the skills you have right now – what kind of program would you write to defend yourself against a pride of lions?</w:t>
      </w:r>
    </w:p>
    <w:p w14:paraId="158EFB96" w14:textId="77777777" w:rsidR="0014409D" w:rsidRDefault="0014409D" w:rsidP="0014409D">
      <w:pPr>
        <w:pStyle w:val="ListBullet"/>
        <w:numPr>
          <w:ilvl w:val="0"/>
          <w:numId w:val="0"/>
        </w:numPr>
        <w:ind w:left="432" w:hanging="432"/>
      </w:pPr>
    </w:p>
    <w:sectPr w:rsidR="0014409D">
      <w:footerReference w:type="defaul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76CC7" w14:textId="77777777" w:rsidR="004F37B4" w:rsidRDefault="004F37B4">
      <w:r>
        <w:separator/>
      </w:r>
    </w:p>
    <w:p w14:paraId="2FE4F0E6" w14:textId="77777777" w:rsidR="004F37B4" w:rsidRDefault="004F37B4"/>
  </w:endnote>
  <w:endnote w:type="continuationSeparator" w:id="0">
    <w:p w14:paraId="317C4EC7" w14:textId="77777777" w:rsidR="004F37B4" w:rsidRDefault="004F37B4">
      <w:r>
        <w:continuationSeparator/>
      </w:r>
    </w:p>
    <w:p w14:paraId="08E6FC24" w14:textId="77777777" w:rsidR="004F37B4" w:rsidRDefault="004F37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2122C" w14:textId="77777777" w:rsidR="00B52380" w:rsidRDefault="00C92A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62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5653F" w14:textId="77777777" w:rsidR="004F37B4" w:rsidRDefault="004F37B4">
      <w:r>
        <w:separator/>
      </w:r>
    </w:p>
    <w:p w14:paraId="2C89F5A8" w14:textId="77777777" w:rsidR="004F37B4" w:rsidRDefault="004F37B4"/>
  </w:footnote>
  <w:footnote w:type="continuationSeparator" w:id="0">
    <w:p w14:paraId="3A8202C5" w14:textId="77777777" w:rsidR="004F37B4" w:rsidRDefault="004F37B4">
      <w:r>
        <w:continuationSeparator/>
      </w:r>
    </w:p>
    <w:p w14:paraId="28B115D0" w14:textId="77777777" w:rsidR="004F37B4" w:rsidRDefault="004F37B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5A18A6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44AF4"/>
    <w:multiLevelType w:val="hybridMultilevel"/>
    <w:tmpl w:val="7BFE50CE"/>
    <w:lvl w:ilvl="0" w:tplc="1566527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C36DEB"/>
    <w:multiLevelType w:val="multilevel"/>
    <w:tmpl w:val="1A64B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C184F"/>
    <w:multiLevelType w:val="hybridMultilevel"/>
    <w:tmpl w:val="8F28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50941"/>
    <w:multiLevelType w:val="hybridMultilevel"/>
    <w:tmpl w:val="25BE4C74"/>
    <w:lvl w:ilvl="0" w:tplc="14264A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500FA8"/>
    <w:multiLevelType w:val="hybridMultilevel"/>
    <w:tmpl w:val="72AC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037CFF"/>
    <w:multiLevelType w:val="hybridMultilevel"/>
    <w:tmpl w:val="2BF80DE4"/>
    <w:lvl w:ilvl="0" w:tplc="82F677F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C2C36"/>
    <w:multiLevelType w:val="hybridMultilevel"/>
    <w:tmpl w:val="08C4A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4B22BF"/>
    <w:multiLevelType w:val="hybridMultilevel"/>
    <w:tmpl w:val="3EA238E4"/>
    <w:lvl w:ilvl="0" w:tplc="310023A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F742BA"/>
    <w:multiLevelType w:val="hybridMultilevel"/>
    <w:tmpl w:val="ED2EC63C"/>
    <w:lvl w:ilvl="0" w:tplc="B8F03FC6">
      <w:start w:val="10"/>
      <w:numFmt w:val="decimal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3542DE"/>
    <w:multiLevelType w:val="hybridMultilevel"/>
    <w:tmpl w:val="B7420E78"/>
    <w:lvl w:ilvl="0" w:tplc="9D228FC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971781"/>
    <w:multiLevelType w:val="hybridMultilevel"/>
    <w:tmpl w:val="86E81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246C5A"/>
    <w:multiLevelType w:val="hybridMultilevel"/>
    <w:tmpl w:val="6DF6DD48"/>
    <w:lvl w:ilvl="0" w:tplc="2062C426">
      <w:start w:val="10"/>
      <w:numFmt w:val="decimal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315702"/>
    <w:multiLevelType w:val="hybridMultilevel"/>
    <w:tmpl w:val="5ED0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326A3"/>
    <w:multiLevelType w:val="hybridMultilevel"/>
    <w:tmpl w:val="25906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5D6B11"/>
    <w:multiLevelType w:val="hybridMultilevel"/>
    <w:tmpl w:val="D2547FE6"/>
    <w:lvl w:ilvl="0" w:tplc="7EB0B7AC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9">
    <w:nsid w:val="78A948D5"/>
    <w:multiLevelType w:val="hybridMultilevel"/>
    <w:tmpl w:val="A47472A4"/>
    <w:lvl w:ilvl="0" w:tplc="02827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6"/>
  </w:num>
  <w:num w:numId="5">
    <w:abstractNumId w:val="15"/>
  </w:num>
  <w:num w:numId="6">
    <w:abstractNumId w:val="13"/>
  </w:num>
  <w:num w:numId="7">
    <w:abstractNumId w:val="9"/>
  </w:num>
  <w:num w:numId="8">
    <w:abstractNumId w:val="18"/>
  </w:num>
  <w:num w:numId="9">
    <w:abstractNumId w:val="11"/>
  </w:num>
  <w:num w:numId="10">
    <w:abstractNumId w:val="2"/>
  </w:num>
  <w:num w:numId="11">
    <w:abstractNumId w:val="12"/>
  </w:num>
  <w:num w:numId="12">
    <w:abstractNumId w:val="6"/>
  </w:num>
  <w:num w:numId="13">
    <w:abstractNumId w:val="3"/>
  </w:num>
  <w:num w:numId="14">
    <w:abstractNumId w:val="7"/>
  </w:num>
  <w:num w:numId="15">
    <w:abstractNumId w:val="17"/>
  </w:num>
  <w:num w:numId="16">
    <w:abstractNumId w:val="19"/>
  </w:num>
  <w:num w:numId="17">
    <w:abstractNumId w:val="5"/>
  </w:num>
  <w:num w:numId="18">
    <w:abstractNumId w:val="10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CB"/>
    <w:rsid w:val="00034E04"/>
    <w:rsid w:val="000411B6"/>
    <w:rsid w:val="000427CB"/>
    <w:rsid w:val="00046870"/>
    <w:rsid w:val="000613DD"/>
    <w:rsid w:val="000715BE"/>
    <w:rsid w:val="00072753"/>
    <w:rsid w:val="0008158F"/>
    <w:rsid w:val="00094BB8"/>
    <w:rsid w:val="000C04C3"/>
    <w:rsid w:val="000C05D9"/>
    <w:rsid w:val="000C3B7D"/>
    <w:rsid w:val="000D2AA0"/>
    <w:rsid w:val="000E385B"/>
    <w:rsid w:val="000F5651"/>
    <w:rsid w:val="00113B81"/>
    <w:rsid w:val="001151F4"/>
    <w:rsid w:val="001169E7"/>
    <w:rsid w:val="00133F6B"/>
    <w:rsid w:val="00136566"/>
    <w:rsid w:val="00136D9E"/>
    <w:rsid w:val="001400B8"/>
    <w:rsid w:val="0014409D"/>
    <w:rsid w:val="001606D7"/>
    <w:rsid w:val="001725A7"/>
    <w:rsid w:val="00173295"/>
    <w:rsid w:val="00174FCB"/>
    <w:rsid w:val="00176CD6"/>
    <w:rsid w:val="00190AAE"/>
    <w:rsid w:val="00193BAA"/>
    <w:rsid w:val="001D475B"/>
    <w:rsid w:val="001D4F68"/>
    <w:rsid w:val="001D53D0"/>
    <w:rsid w:val="001D60F7"/>
    <w:rsid w:val="001F41F4"/>
    <w:rsid w:val="0020124A"/>
    <w:rsid w:val="00206ECB"/>
    <w:rsid w:val="002256B3"/>
    <w:rsid w:val="0023446A"/>
    <w:rsid w:val="002412DD"/>
    <w:rsid w:val="00254E9C"/>
    <w:rsid w:val="00260B76"/>
    <w:rsid w:val="002A1CFF"/>
    <w:rsid w:val="002A3B70"/>
    <w:rsid w:val="002A706D"/>
    <w:rsid w:val="002B0627"/>
    <w:rsid w:val="002B12A4"/>
    <w:rsid w:val="002B16AC"/>
    <w:rsid w:val="002B77C6"/>
    <w:rsid w:val="002C33F5"/>
    <w:rsid w:val="002D3CCD"/>
    <w:rsid w:val="002E03AA"/>
    <w:rsid w:val="002E60E8"/>
    <w:rsid w:val="002F0AD8"/>
    <w:rsid w:val="003056FF"/>
    <w:rsid w:val="00316E2B"/>
    <w:rsid w:val="00322AAB"/>
    <w:rsid w:val="00327CA7"/>
    <w:rsid w:val="00334E2C"/>
    <w:rsid w:val="0034202A"/>
    <w:rsid w:val="0034514A"/>
    <w:rsid w:val="00352D6B"/>
    <w:rsid w:val="003542A5"/>
    <w:rsid w:val="00373866"/>
    <w:rsid w:val="00381DE7"/>
    <w:rsid w:val="00385613"/>
    <w:rsid w:val="003A0013"/>
    <w:rsid w:val="003A4B32"/>
    <w:rsid w:val="003B593C"/>
    <w:rsid w:val="003C114F"/>
    <w:rsid w:val="003C1B5C"/>
    <w:rsid w:val="00413B0C"/>
    <w:rsid w:val="0043004E"/>
    <w:rsid w:val="00431D1B"/>
    <w:rsid w:val="00441640"/>
    <w:rsid w:val="004556B6"/>
    <w:rsid w:val="0046508F"/>
    <w:rsid w:val="004754A6"/>
    <w:rsid w:val="00477D3D"/>
    <w:rsid w:val="00490BCD"/>
    <w:rsid w:val="00497416"/>
    <w:rsid w:val="00497E9D"/>
    <w:rsid w:val="004A7B9F"/>
    <w:rsid w:val="004C26CD"/>
    <w:rsid w:val="004C3017"/>
    <w:rsid w:val="004D17C5"/>
    <w:rsid w:val="004F3196"/>
    <w:rsid w:val="004F37B4"/>
    <w:rsid w:val="004F4EA2"/>
    <w:rsid w:val="0050057C"/>
    <w:rsid w:val="00514D69"/>
    <w:rsid w:val="005175DC"/>
    <w:rsid w:val="00530C15"/>
    <w:rsid w:val="005322FB"/>
    <w:rsid w:val="0055115C"/>
    <w:rsid w:val="00561CB7"/>
    <w:rsid w:val="005728E9"/>
    <w:rsid w:val="00575427"/>
    <w:rsid w:val="0057664A"/>
    <w:rsid w:val="00576909"/>
    <w:rsid w:val="005A0407"/>
    <w:rsid w:val="005A2944"/>
    <w:rsid w:val="005A2D39"/>
    <w:rsid w:val="005A33E6"/>
    <w:rsid w:val="005D31B5"/>
    <w:rsid w:val="005E64CF"/>
    <w:rsid w:val="00602CAE"/>
    <w:rsid w:val="00611824"/>
    <w:rsid w:val="00620521"/>
    <w:rsid w:val="00627FF4"/>
    <w:rsid w:val="0063468E"/>
    <w:rsid w:val="00637137"/>
    <w:rsid w:val="00654817"/>
    <w:rsid w:val="006643C2"/>
    <w:rsid w:val="006715D7"/>
    <w:rsid w:val="006B5D71"/>
    <w:rsid w:val="006C41ED"/>
    <w:rsid w:val="006D553E"/>
    <w:rsid w:val="006D73B4"/>
    <w:rsid w:val="006E06AC"/>
    <w:rsid w:val="006E1414"/>
    <w:rsid w:val="00702AD1"/>
    <w:rsid w:val="0072115F"/>
    <w:rsid w:val="00742345"/>
    <w:rsid w:val="0075149F"/>
    <w:rsid w:val="0076766F"/>
    <w:rsid w:val="007758F4"/>
    <w:rsid w:val="00797095"/>
    <w:rsid w:val="007A1D48"/>
    <w:rsid w:val="007A7845"/>
    <w:rsid w:val="007B29D7"/>
    <w:rsid w:val="007B7D09"/>
    <w:rsid w:val="007C6DE0"/>
    <w:rsid w:val="007D0FA2"/>
    <w:rsid w:val="007F15F5"/>
    <w:rsid w:val="00801A87"/>
    <w:rsid w:val="00823AC1"/>
    <w:rsid w:val="00833411"/>
    <w:rsid w:val="00842915"/>
    <w:rsid w:val="00847507"/>
    <w:rsid w:val="0086290A"/>
    <w:rsid w:val="008640DE"/>
    <w:rsid w:val="00874368"/>
    <w:rsid w:val="0087755D"/>
    <w:rsid w:val="00881BEF"/>
    <w:rsid w:val="008837FF"/>
    <w:rsid w:val="008847BF"/>
    <w:rsid w:val="008B158E"/>
    <w:rsid w:val="008D3B27"/>
    <w:rsid w:val="008E4A12"/>
    <w:rsid w:val="00902523"/>
    <w:rsid w:val="00906E0C"/>
    <w:rsid w:val="009074AC"/>
    <w:rsid w:val="00942135"/>
    <w:rsid w:val="00943DE1"/>
    <w:rsid w:val="0094621B"/>
    <w:rsid w:val="00947940"/>
    <w:rsid w:val="009521D0"/>
    <w:rsid w:val="00967BE9"/>
    <w:rsid w:val="00974B4A"/>
    <w:rsid w:val="00982243"/>
    <w:rsid w:val="009B4F9D"/>
    <w:rsid w:val="009D502C"/>
    <w:rsid w:val="009D765C"/>
    <w:rsid w:val="009F16AC"/>
    <w:rsid w:val="00A031EF"/>
    <w:rsid w:val="00A30B23"/>
    <w:rsid w:val="00A4148E"/>
    <w:rsid w:val="00A850C4"/>
    <w:rsid w:val="00A97FB0"/>
    <w:rsid w:val="00AA20BB"/>
    <w:rsid w:val="00AA533E"/>
    <w:rsid w:val="00AD24E7"/>
    <w:rsid w:val="00AD32EB"/>
    <w:rsid w:val="00AF176B"/>
    <w:rsid w:val="00AF6CF8"/>
    <w:rsid w:val="00B47BC5"/>
    <w:rsid w:val="00B50144"/>
    <w:rsid w:val="00B5102B"/>
    <w:rsid w:val="00B52380"/>
    <w:rsid w:val="00B571A4"/>
    <w:rsid w:val="00B665BE"/>
    <w:rsid w:val="00B70387"/>
    <w:rsid w:val="00B73484"/>
    <w:rsid w:val="00B7513F"/>
    <w:rsid w:val="00B85919"/>
    <w:rsid w:val="00BA0C1E"/>
    <w:rsid w:val="00BA1249"/>
    <w:rsid w:val="00BA1B46"/>
    <w:rsid w:val="00BA24CD"/>
    <w:rsid w:val="00BA6F11"/>
    <w:rsid w:val="00BA7597"/>
    <w:rsid w:val="00BC4A08"/>
    <w:rsid w:val="00BD077B"/>
    <w:rsid w:val="00BD1C71"/>
    <w:rsid w:val="00BD40B8"/>
    <w:rsid w:val="00BF0A36"/>
    <w:rsid w:val="00C00C3A"/>
    <w:rsid w:val="00C00D99"/>
    <w:rsid w:val="00C02EA5"/>
    <w:rsid w:val="00C0323C"/>
    <w:rsid w:val="00C04F1E"/>
    <w:rsid w:val="00C16AD5"/>
    <w:rsid w:val="00C2509E"/>
    <w:rsid w:val="00C36E20"/>
    <w:rsid w:val="00C41844"/>
    <w:rsid w:val="00C41BD6"/>
    <w:rsid w:val="00C46A27"/>
    <w:rsid w:val="00C54D26"/>
    <w:rsid w:val="00C63BD9"/>
    <w:rsid w:val="00C73A65"/>
    <w:rsid w:val="00C80DEF"/>
    <w:rsid w:val="00C92AC3"/>
    <w:rsid w:val="00C95255"/>
    <w:rsid w:val="00CA2FDC"/>
    <w:rsid w:val="00CA42D9"/>
    <w:rsid w:val="00CA7E0C"/>
    <w:rsid w:val="00CB23D1"/>
    <w:rsid w:val="00CC0195"/>
    <w:rsid w:val="00CC5D72"/>
    <w:rsid w:val="00CE4C04"/>
    <w:rsid w:val="00CF17BC"/>
    <w:rsid w:val="00CF51CA"/>
    <w:rsid w:val="00CF6257"/>
    <w:rsid w:val="00D02C22"/>
    <w:rsid w:val="00D13C60"/>
    <w:rsid w:val="00D221A0"/>
    <w:rsid w:val="00D332B1"/>
    <w:rsid w:val="00D56CE5"/>
    <w:rsid w:val="00D973BF"/>
    <w:rsid w:val="00DB0CE5"/>
    <w:rsid w:val="00DB2081"/>
    <w:rsid w:val="00DC205C"/>
    <w:rsid w:val="00DE1AAE"/>
    <w:rsid w:val="00DE1B12"/>
    <w:rsid w:val="00DE4B8A"/>
    <w:rsid w:val="00DF2C83"/>
    <w:rsid w:val="00DF64F2"/>
    <w:rsid w:val="00E03896"/>
    <w:rsid w:val="00E055AE"/>
    <w:rsid w:val="00E06547"/>
    <w:rsid w:val="00E245FA"/>
    <w:rsid w:val="00E316F7"/>
    <w:rsid w:val="00E46BA0"/>
    <w:rsid w:val="00E56EF4"/>
    <w:rsid w:val="00E61197"/>
    <w:rsid w:val="00E760B8"/>
    <w:rsid w:val="00E77216"/>
    <w:rsid w:val="00E8413A"/>
    <w:rsid w:val="00E85F27"/>
    <w:rsid w:val="00E92876"/>
    <w:rsid w:val="00EA7B94"/>
    <w:rsid w:val="00EB4935"/>
    <w:rsid w:val="00EC3A54"/>
    <w:rsid w:val="00EE252C"/>
    <w:rsid w:val="00EF4E39"/>
    <w:rsid w:val="00EF78AC"/>
    <w:rsid w:val="00F00197"/>
    <w:rsid w:val="00F12E4E"/>
    <w:rsid w:val="00F15C23"/>
    <w:rsid w:val="00F32916"/>
    <w:rsid w:val="00F571E2"/>
    <w:rsid w:val="00F714CD"/>
    <w:rsid w:val="00F911A5"/>
    <w:rsid w:val="00FA2B62"/>
    <w:rsid w:val="00FA3CCD"/>
    <w:rsid w:val="00FA59D3"/>
    <w:rsid w:val="00FC5D2F"/>
    <w:rsid w:val="00FD1BA4"/>
    <w:rsid w:val="00FD2B68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201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352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9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5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phen@sphen.sphen" TargetMode="External"/><Relationship Id="rId8" Type="http://schemas.openxmlformats.org/officeDocument/2006/relationships/hyperlink" Target="mailto:fred@fred.fred" TargetMode="External"/><Relationship Id="rId9" Type="http://schemas.openxmlformats.org/officeDocument/2006/relationships/hyperlink" Target="mailto:George@george.george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KennethYee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287</TotalTime>
  <Pages>6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Yee</dc:creator>
  <cp:keywords/>
  <dc:description/>
  <cp:lastModifiedBy>Pavan Katepalli</cp:lastModifiedBy>
  <cp:revision>388</cp:revision>
  <dcterms:created xsi:type="dcterms:W3CDTF">2016-05-19T21:09:00Z</dcterms:created>
  <dcterms:modified xsi:type="dcterms:W3CDTF">2016-05-31T18:04:00Z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